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59" w:type="pct"/>
        <w:tblInd w:w="-34" w:type="dxa"/>
        <w:tblLook w:val="0020" w:firstRow="1" w:lastRow="0" w:firstColumn="0" w:lastColumn="0" w:noHBand="0" w:noVBand="0"/>
      </w:tblPr>
      <w:tblGrid>
        <w:gridCol w:w="1455"/>
        <w:gridCol w:w="8284"/>
      </w:tblGrid>
      <w:tr w:rsidR="00883AD3" w:rsidRPr="00D62503" w14:paraId="58288E7B" w14:textId="77777777" w:rsidTr="0027047E">
        <w:tc>
          <w:tcPr>
            <w:tcW w:w="747" w:type="pct"/>
            <w:tcBorders>
              <w:right w:val="single" w:sz="4" w:space="0" w:color="7F7F7F" w:themeColor="text1" w:themeTint="80"/>
            </w:tcBorders>
            <w:vAlign w:val="center"/>
          </w:tcPr>
          <w:p w14:paraId="4EB0081D" w14:textId="77777777" w:rsidR="00883AD3" w:rsidRPr="00D62503" w:rsidRDefault="00883AD3" w:rsidP="00883AD3">
            <w:pPr>
              <w:pStyle w:val="Logo"/>
            </w:pPr>
            <w:r>
              <w:rPr>
                <w:noProof/>
              </w:rPr>
              <w:drawing>
                <wp:inline distT="0" distB="0" distL="0" distR="0" wp14:anchorId="05DC76AB" wp14:editId="75C13052">
                  <wp:extent cx="650185" cy="398906"/>
                  <wp:effectExtent l="19050" t="0" r="0" b="0"/>
                  <wp:docPr id="3" name="Picture 0" descr="Logo - 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Initials.png"/>
                          <pic:cNvPicPr/>
                        </pic:nvPicPr>
                        <pic:blipFill>
                          <a:blip r:embed="rId8" cstate="print"/>
                          <a:stretch>
                            <a:fillRect/>
                          </a:stretch>
                        </pic:blipFill>
                        <pic:spPr>
                          <a:xfrm>
                            <a:off x="0" y="0"/>
                            <a:ext cx="652823" cy="400524"/>
                          </a:xfrm>
                          <a:prstGeom prst="rect">
                            <a:avLst/>
                          </a:prstGeom>
                        </pic:spPr>
                      </pic:pic>
                    </a:graphicData>
                  </a:graphic>
                </wp:inline>
              </w:drawing>
            </w:r>
          </w:p>
        </w:tc>
        <w:tc>
          <w:tcPr>
            <w:tcW w:w="4253" w:type="pct"/>
            <w:tcBorders>
              <w:left w:val="single" w:sz="4" w:space="0" w:color="7F7F7F" w:themeColor="text1" w:themeTint="80"/>
            </w:tcBorders>
            <w:vAlign w:val="center"/>
          </w:tcPr>
          <w:p w14:paraId="5234161A" w14:textId="49FAC811" w:rsidR="00883AD3" w:rsidRDefault="002C4304" w:rsidP="0027047E">
            <w:pPr>
              <w:pStyle w:val="HeaderTitle"/>
            </w:pPr>
            <w:r>
              <w:fldChar w:fldCharType="begin"/>
            </w:r>
            <w:r>
              <w:instrText xml:space="preserve"> Title </w:instrText>
            </w:r>
            <w:r>
              <w:fldChar w:fldCharType="separate"/>
            </w:r>
            <w:r w:rsidR="00AC4F10">
              <w:t>Lab 03: Algorithm Abstraction</w:t>
            </w:r>
            <w:r>
              <w:fldChar w:fldCharType="end"/>
            </w:r>
          </w:p>
          <w:p w14:paraId="3340CDEB" w14:textId="55313047" w:rsidR="00883AD3" w:rsidRPr="00C13691" w:rsidRDefault="002C4304" w:rsidP="0027047E">
            <w:pPr>
              <w:pStyle w:val="Header"/>
              <w:tabs>
                <w:tab w:val="clear" w:pos="8640"/>
                <w:tab w:val="right" w:pos="7862"/>
              </w:tabs>
            </w:pPr>
            <w:r>
              <w:fldChar w:fldCharType="begin"/>
            </w:r>
            <w:r>
              <w:instrText xml:space="preserve"> Subject </w:instrText>
            </w:r>
            <w:r>
              <w:fldChar w:fldCharType="separate"/>
            </w:r>
            <w:r w:rsidR="00277A41">
              <w:t>CSE 331: Design Patterns</w:t>
            </w:r>
            <w:r>
              <w:fldChar w:fldCharType="end"/>
            </w:r>
          </w:p>
        </w:tc>
      </w:tr>
    </w:tbl>
    <w:p w14:paraId="272BA5CD" w14:textId="3ED90711" w:rsidR="008E6DF7" w:rsidRDefault="007116D4" w:rsidP="008E6DF7">
      <w:pPr>
        <w:pStyle w:val="Heading1"/>
      </w:pPr>
      <w:r>
        <w:t>Strategy</w:t>
      </w:r>
    </w:p>
    <w:p w14:paraId="2E7FF3EE" w14:textId="388A047E" w:rsidR="00501E64" w:rsidRDefault="00044E30" w:rsidP="00501E64">
      <w:r>
        <w:t xml:space="preserve">&lt;In a few sentences, describe </w:t>
      </w:r>
      <w:r w:rsidR="00D22FB5">
        <w:t>where in the codebase the pattern will be applied.&gt;</w:t>
      </w:r>
    </w:p>
    <w:p w14:paraId="21DB2161" w14:textId="5186ED2A" w:rsidR="00D22FB5" w:rsidRDefault="00D22FB5" w:rsidP="00501E64">
      <w:r>
        <w:t>&lt;In a few sentences, describe how the design pattern will be implemented&gt;</w:t>
      </w:r>
    </w:p>
    <w:p w14:paraId="37DFAA88" w14:textId="3270364A" w:rsidR="00021944" w:rsidRDefault="00021944" w:rsidP="00021944">
      <w:pPr>
        <w:pStyle w:val="Heading2"/>
      </w:pPr>
      <w:r>
        <w:t>Before</w:t>
      </w:r>
    </w:p>
    <w:p w14:paraId="15DF75EC" w14:textId="5D28D814" w:rsidR="0013349A" w:rsidRPr="0013349A" w:rsidRDefault="00D22FB5" w:rsidP="0013349A">
      <w:r>
        <w:t>&lt;Using appropriate design tools</w:t>
      </w:r>
      <w:r w:rsidR="00505B41">
        <w:t>, show how the codebase is currently organized. Do not represent the entire codebase, just the part which will be impacted by the application of the design pattern&gt;</w:t>
      </w:r>
    </w:p>
    <w:p w14:paraId="42D821ED" w14:textId="5BD354DA" w:rsidR="00B654EE" w:rsidRDefault="00BB552A" w:rsidP="00B654EE">
      <w:pPr>
        <w:pStyle w:val="Heading2"/>
      </w:pPr>
      <w:r>
        <w:t>After</w:t>
      </w:r>
    </w:p>
    <w:p w14:paraId="231C974C" w14:textId="4DE562FF" w:rsidR="007116D4" w:rsidRDefault="0011661F" w:rsidP="00221088">
      <w:r>
        <w:t>&lt;</w:t>
      </w:r>
      <w:r w:rsidR="007116D4">
        <w:t>Summarize the approach in a couple sentences</w:t>
      </w:r>
      <w:r w:rsidR="00221088">
        <w:t>&gt;</w:t>
      </w:r>
    </w:p>
    <w:p w14:paraId="7413B8EF" w14:textId="0A110D81" w:rsidR="007116D4" w:rsidRDefault="007E4066" w:rsidP="007116D4">
      <w:pPr>
        <w:pStyle w:val="Heading3"/>
      </w:pPr>
      <w:r>
        <w:t>Abstract Strategy</w:t>
      </w:r>
    </w:p>
    <w:p w14:paraId="0CE3F9B4" w14:textId="77777777" w:rsidR="009D1833" w:rsidRDefault="009D1833" w:rsidP="009D1833">
      <w:r>
        <w:t>&lt;describe this part of the design pattern&gt;</w:t>
      </w:r>
    </w:p>
    <w:p w14:paraId="657AFAB9" w14:textId="15FE6921" w:rsidR="007E4066" w:rsidRDefault="007E4066" w:rsidP="007E4066">
      <w:pPr>
        <w:pStyle w:val="Heading3"/>
      </w:pPr>
      <w:r>
        <w:t>Concrete Strategy</w:t>
      </w:r>
    </w:p>
    <w:p w14:paraId="06608A36" w14:textId="77777777" w:rsidR="009D1833" w:rsidRDefault="009D1833" w:rsidP="009D1833">
      <w:r>
        <w:t>&lt;describe this part of the design pattern&gt;</w:t>
      </w:r>
    </w:p>
    <w:p w14:paraId="1BB3C65D" w14:textId="2103412A" w:rsidR="007E4066" w:rsidRDefault="007E4066" w:rsidP="007E4066">
      <w:pPr>
        <w:pStyle w:val="Heading3"/>
      </w:pPr>
      <w:r>
        <w:t>Context</w:t>
      </w:r>
    </w:p>
    <w:p w14:paraId="6839B71F" w14:textId="77777777" w:rsidR="009D1833" w:rsidRDefault="009D1833" w:rsidP="009D1833">
      <w:r>
        <w:t>&lt;describe this part of the design pattern&gt;</w:t>
      </w:r>
    </w:p>
    <w:p w14:paraId="28D9FDCA" w14:textId="384272C5" w:rsidR="007E4066" w:rsidRPr="007E4066" w:rsidRDefault="007E4066" w:rsidP="007E4066"/>
    <w:p w14:paraId="1CD22A9D" w14:textId="77777777" w:rsidR="007116D4" w:rsidRPr="002C4304" w:rsidRDefault="007116D4" w:rsidP="002C4304">
      <w:r w:rsidRPr="002C4304">
        <w:br w:type="page"/>
      </w:r>
    </w:p>
    <w:p w14:paraId="0257D95D" w14:textId="272AB7AC" w:rsidR="007116D4" w:rsidRDefault="007116D4" w:rsidP="007116D4">
      <w:pPr>
        <w:pStyle w:val="Heading1"/>
      </w:pPr>
      <w:r>
        <w:lastRenderedPageBreak/>
        <w:t>Template Method</w:t>
      </w:r>
    </w:p>
    <w:p w14:paraId="7F3A69F2" w14:textId="77777777" w:rsidR="007116D4" w:rsidRDefault="007116D4" w:rsidP="007116D4">
      <w:r>
        <w:t>&lt;In a few sentences, describe where in the codebase the pattern will be applied.&gt;</w:t>
      </w:r>
    </w:p>
    <w:p w14:paraId="7EFF6CB6" w14:textId="77777777" w:rsidR="007116D4" w:rsidRDefault="007116D4" w:rsidP="007116D4">
      <w:r>
        <w:t>&lt;In a few sentences, describe how the design pattern will be implemented&gt;</w:t>
      </w:r>
    </w:p>
    <w:p w14:paraId="27FA865E" w14:textId="77777777" w:rsidR="007116D4" w:rsidRDefault="007116D4" w:rsidP="007116D4">
      <w:pPr>
        <w:pStyle w:val="Heading2"/>
      </w:pPr>
      <w:r>
        <w:t>Before</w:t>
      </w:r>
    </w:p>
    <w:p w14:paraId="51018E8D" w14:textId="77777777" w:rsidR="007116D4" w:rsidRPr="0013349A" w:rsidRDefault="007116D4" w:rsidP="007116D4">
      <w:r>
        <w:t>&lt;Using appropriate design tools, show how the codebase is currently organized. Do not represent the entire codebase, just the part which will be impacted by the application of the design pattern&gt;</w:t>
      </w:r>
    </w:p>
    <w:p w14:paraId="43C69F39" w14:textId="77777777" w:rsidR="007116D4" w:rsidRDefault="007116D4" w:rsidP="007116D4">
      <w:pPr>
        <w:pStyle w:val="Heading2"/>
      </w:pPr>
      <w:r>
        <w:t>After</w:t>
      </w:r>
    </w:p>
    <w:p w14:paraId="29960612" w14:textId="77777777" w:rsidR="009D1833" w:rsidRDefault="009D1833" w:rsidP="009D1833">
      <w:r>
        <w:t>&lt;Summarize the approach in a couple sentences&gt;</w:t>
      </w:r>
    </w:p>
    <w:p w14:paraId="7B73AEFC" w14:textId="470BFAB6" w:rsidR="009D1833" w:rsidRDefault="009D1833" w:rsidP="009D1833">
      <w:pPr>
        <w:pStyle w:val="Heading3"/>
      </w:pPr>
      <w:r>
        <w:t>Template Method</w:t>
      </w:r>
    </w:p>
    <w:p w14:paraId="200D0092" w14:textId="61D06EB4" w:rsidR="009D1833" w:rsidRDefault="009D1833" w:rsidP="009D1833">
      <w:r>
        <w:t>&lt;describe this part of the design pattern&gt;</w:t>
      </w:r>
    </w:p>
    <w:p w14:paraId="2DDBA0CE" w14:textId="18515C15" w:rsidR="009D1833" w:rsidRDefault="009D1833" w:rsidP="009D1833">
      <w:pPr>
        <w:pStyle w:val="Heading3"/>
      </w:pPr>
      <w:r>
        <w:t>Step</w:t>
      </w:r>
    </w:p>
    <w:p w14:paraId="4EE5CBF7" w14:textId="77777777" w:rsidR="009D1833" w:rsidRDefault="009D1833" w:rsidP="009D1833">
      <w:r>
        <w:t>&lt;describe this part of the design pattern&gt;</w:t>
      </w:r>
    </w:p>
    <w:p w14:paraId="7B797294" w14:textId="3AE591A6" w:rsidR="009D1833" w:rsidRDefault="009D1833" w:rsidP="009D1833">
      <w:pPr>
        <w:pStyle w:val="Heading3"/>
      </w:pPr>
      <w:r>
        <w:t>Template</w:t>
      </w:r>
    </w:p>
    <w:p w14:paraId="7B0CE1E1" w14:textId="1627D53F" w:rsidR="009D1833" w:rsidRDefault="009D1833" w:rsidP="009D1833">
      <w:r>
        <w:t>&lt;describe this part of the design pattern&gt;</w:t>
      </w:r>
    </w:p>
    <w:p w14:paraId="730DDD94" w14:textId="28D5491D" w:rsidR="009D1833" w:rsidRDefault="009D1833" w:rsidP="009D1833">
      <w:pPr>
        <w:pStyle w:val="Heading3"/>
      </w:pPr>
      <w:r>
        <w:t>Client</w:t>
      </w:r>
    </w:p>
    <w:p w14:paraId="75FA594B" w14:textId="77777777" w:rsidR="009D1833" w:rsidRDefault="009D1833" w:rsidP="009D1833">
      <w:r>
        <w:t>&lt;describe this part of the design pattern&gt;</w:t>
      </w:r>
    </w:p>
    <w:p w14:paraId="112C7EEC" w14:textId="77777777" w:rsidR="009D1833" w:rsidRDefault="009D1833" w:rsidP="009D1833"/>
    <w:p w14:paraId="7D2DA36E" w14:textId="06BF7C36" w:rsidR="009D1833" w:rsidRPr="007E4066" w:rsidRDefault="009D1833" w:rsidP="009D1833"/>
    <w:p w14:paraId="7FD21175" w14:textId="2CD4F99B" w:rsidR="007116D4" w:rsidRPr="002C4304" w:rsidRDefault="007116D4" w:rsidP="002C4304">
      <w:r w:rsidRPr="002C4304">
        <w:br w:type="page"/>
      </w:r>
    </w:p>
    <w:p w14:paraId="087A253F" w14:textId="0696A9FB" w:rsidR="007116D4" w:rsidRDefault="007116D4" w:rsidP="007116D4">
      <w:pPr>
        <w:pStyle w:val="Heading1"/>
      </w:pPr>
      <w:r>
        <w:lastRenderedPageBreak/>
        <w:t>Decorator</w:t>
      </w:r>
    </w:p>
    <w:p w14:paraId="50F3A0FA" w14:textId="77777777" w:rsidR="007116D4" w:rsidRDefault="007116D4" w:rsidP="007116D4">
      <w:r>
        <w:t>&lt;In a few sentences, describe where in the codebase the pattern will be applied.&gt;</w:t>
      </w:r>
    </w:p>
    <w:p w14:paraId="2D7379EA" w14:textId="77777777" w:rsidR="007116D4" w:rsidRDefault="007116D4" w:rsidP="007116D4">
      <w:r>
        <w:t>&lt;In a few sentences, describe how the design pattern will be implemented&gt;</w:t>
      </w:r>
    </w:p>
    <w:p w14:paraId="4218D522" w14:textId="77777777" w:rsidR="007116D4" w:rsidRDefault="007116D4" w:rsidP="007116D4">
      <w:pPr>
        <w:pStyle w:val="Heading2"/>
      </w:pPr>
      <w:r>
        <w:t>Before</w:t>
      </w:r>
    </w:p>
    <w:p w14:paraId="4DB54BFF" w14:textId="77777777" w:rsidR="007116D4" w:rsidRPr="0013349A" w:rsidRDefault="007116D4" w:rsidP="007116D4">
      <w:r>
        <w:t>&lt;Using appropriate design tools, show how the codebase is currently organized. Do not represent the entire codebase, just the part which will be impacted by the application of the design pattern&gt;</w:t>
      </w:r>
    </w:p>
    <w:p w14:paraId="3F315CE3" w14:textId="77777777" w:rsidR="007116D4" w:rsidRDefault="007116D4" w:rsidP="007116D4">
      <w:pPr>
        <w:pStyle w:val="Heading2"/>
      </w:pPr>
      <w:r>
        <w:t>After</w:t>
      </w:r>
    </w:p>
    <w:p w14:paraId="0F5758AF" w14:textId="77777777" w:rsidR="00D862FC" w:rsidRDefault="00D862FC" w:rsidP="00D862FC">
      <w:r>
        <w:t>&lt;Summarize the approach in a couple sentences&gt;</w:t>
      </w:r>
    </w:p>
    <w:p w14:paraId="24F1DD7C" w14:textId="009712D1" w:rsidR="00D862FC" w:rsidRDefault="00D862FC" w:rsidP="00D862FC">
      <w:pPr>
        <w:pStyle w:val="Heading3"/>
      </w:pPr>
      <w:r>
        <w:t>Task</w:t>
      </w:r>
    </w:p>
    <w:p w14:paraId="6DCAA274" w14:textId="77777777" w:rsidR="00D862FC" w:rsidRDefault="00D862FC" w:rsidP="00D862FC">
      <w:r>
        <w:t>&lt;describe this part of the design pattern&gt;</w:t>
      </w:r>
    </w:p>
    <w:p w14:paraId="11C73621" w14:textId="0FCF4346" w:rsidR="00D862FC" w:rsidRDefault="00D862FC" w:rsidP="00D862FC">
      <w:pPr>
        <w:pStyle w:val="Heading3"/>
      </w:pPr>
      <w:r>
        <w:t>Abstract Component</w:t>
      </w:r>
    </w:p>
    <w:p w14:paraId="22743860" w14:textId="77777777" w:rsidR="00D862FC" w:rsidRDefault="00D862FC" w:rsidP="00D862FC">
      <w:r>
        <w:t>&lt;describe this part of the design pattern&gt;</w:t>
      </w:r>
    </w:p>
    <w:p w14:paraId="5FA3910A" w14:textId="09775C3A" w:rsidR="00D862FC" w:rsidRDefault="00D862FC" w:rsidP="00D862FC">
      <w:pPr>
        <w:pStyle w:val="Heading3"/>
      </w:pPr>
      <w:r>
        <w:t>Concrete Component</w:t>
      </w:r>
    </w:p>
    <w:p w14:paraId="2100287E" w14:textId="77777777" w:rsidR="00D862FC" w:rsidRDefault="00D862FC" w:rsidP="00D862FC">
      <w:r>
        <w:t>&lt;describe this part of the design pattern&gt;</w:t>
      </w:r>
    </w:p>
    <w:p w14:paraId="1E1E26EB" w14:textId="34D36E5D" w:rsidR="00D862FC" w:rsidRDefault="00D862FC" w:rsidP="00D862FC">
      <w:pPr>
        <w:pStyle w:val="Heading3"/>
      </w:pPr>
      <w:r>
        <w:t>Decorator</w:t>
      </w:r>
    </w:p>
    <w:p w14:paraId="05C7C13E" w14:textId="182895E0" w:rsidR="00D862FC" w:rsidRDefault="00D862FC" w:rsidP="00D862FC">
      <w:r>
        <w:t>&lt;describe this part of the design pattern&gt;</w:t>
      </w:r>
    </w:p>
    <w:p w14:paraId="68B60059" w14:textId="335338B2" w:rsidR="00D862FC" w:rsidRDefault="00D862FC" w:rsidP="00D862FC">
      <w:pPr>
        <w:pStyle w:val="Heading3"/>
      </w:pPr>
      <w:r>
        <w:t>Concrete Decorator</w:t>
      </w:r>
    </w:p>
    <w:p w14:paraId="293833EB" w14:textId="77777777" w:rsidR="00D862FC" w:rsidRDefault="00D862FC" w:rsidP="00D862FC">
      <w:r>
        <w:t>&lt;describe this part of the design pattern&gt;</w:t>
      </w:r>
    </w:p>
    <w:p w14:paraId="680A719D" w14:textId="77777777" w:rsidR="00D862FC" w:rsidRDefault="00D862FC" w:rsidP="00D862FC"/>
    <w:p w14:paraId="01788B06" w14:textId="77777777" w:rsidR="00355896" w:rsidRPr="006C263E" w:rsidRDefault="00355896" w:rsidP="00221088"/>
    <w:sectPr w:rsidR="00355896" w:rsidRPr="006C263E" w:rsidSect="00E02282">
      <w:headerReference w:type="default" r:id="rId9"/>
      <w:footerReference w:type="default" r:id="rId10"/>
      <w:pgSz w:w="12240" w:h="15840"/>
      <w:pgMar w:top="864" w:right="1210" w:bottom="850" w:left="12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ADA7B" w14:textId="77777777" w:rsidR="005C7EBC" w:rsidRDefault="005C7EBC">
      <w:r>
        <w:separator/>
      </w:r>
    </w:p>
  </w:endnote>
  <w:endnote w:type="continuationSeparator" w:id="0">
    <w:p w14:paraId="1A5C821D" w14:textId="77777777" w:rsidR="005C7EBC" w:rsidRDefault="005C7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lliard BT">
    <w:panose1 w:val="0202060206050B020A04"/>
    <w:charset w:val="00"/>
    <w:family w:val="roman"/>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C9D35" w14:textId="77777777" w:rsidR="00DB69B0" w:rsidRDefault="00DB69B0" w:rsidP="001C215D">
    <w:pPr>
      <w:pStyle w:val="Header"/>
      <w:rPr>
        <w:b/>
      </w:rPr>
    </w:pPr>
  </w:p>
  <w:p w14:paraId="6797E1CD" w14:textId="5719D8D2" w:rsidR="00A5281F" w:rsidRPr="001C215D" w:rsidRDefault="00A5281F" w:rsidP="001C215D">
    <w:pPr>
      <w:pStyle w:val="Header"/>
    </w:pPr>
    <w:r w:rsidRPr="001C215D">
      <w:rPr>
        <w:b/>
      </w:rPr>
      <w:t xml:space="preserve">Page </w:t>
    </w:r>
    <w:r w:rsidR="00D13F14" w:rsidRPr="001C215D">
      <w:rPr>
        <w:b/>
      </w:rPr>
      <w:fldChar w:fldCharType="begin"/>
    </w:r>
    <w:r w:rsidRPr="001C215D">
      <w:rPr>
        <w:b/>
      </w:rPr>
      <w:instrText xml:space="preserve"> page </w:instrText>
    </w:r>
    <w:r w:rsidR="00D13F14" w:rsidRPr="001C215D">
      <w:rPr>
        <w:b/>
      </w:rPr>
      <w:fldChar w:fldCharType="separate"/>
    </w:r>
    <w:r w:rsidR="002E7BFF">
      <w:rPr>
        <w:b/>
        <w:noProof/>
      </w:rPr>
      <w:t>1</w:t>
    </w:r>
    <w:r w:rsidR="00D13F14" w:rsidRPr="001C215D">
      <w:rPr>
        <w:b/>
      </w:rPr>
      <w:fldChar w:fldCharType="end"/>
    </w:r>
    <w:r w:rsidRPr="001C215D">
      <w:rPr>
        <w:b/>
      </w:rPr>
      <w:t xml:space="preserve"> of </w:t>
    </w:r>
    <w:r w:rsidR="00D13F14" w:rsidRPr="001C215D">
      <w:rPr>
        <w:b/>
      </w:rPr>
      <w:fldChar w:fldCharType="begin"/>
    </w:r>
    <w:r w:rsidRPr="001C215D">
      <w:rPr>
        <w:b/>
      </w:rPr>
      <w:instrText xml:space="preserve"> numpages </w:instrText>
    </w:r>
    <w:r w:rsidR="00D13F14" w:rsidRPr="001C215D">
      <w:rPr>
        <w:b/>
      </w:rPr>
      <w:fldChar w:fldCharType="separate"/>
    </w:r>
    <w:r w:rsidR="002E7BFF">
      <w:rPr>
        <w:b/>
        <w:noProof/>
      </w:rPr>
      <w:t>1</w:t>
    </w:r>
    <w:r w:rsidR="00D13F14" w:rsidRPr="001C215D">
      <w:rPr>
        <w:b/>
      </w:rPr>
      <w:fldChar w:fldCharType="end"/>
    </w:r>
    <w:r>
      <w:t xml:space="preserve">     |     </w:t>
    </w:r>
    <w:r w:rsidR="00D26CCF">
      <w:fldChar w:fldCharType="begin"/>
    </w:r>
    <w:r w:rsidR="00D26CCF">
      <w:instrText xml:space="preserve"> Subject</w:instrText>
    </w:r>
    <w:r w:rsidR="00D26CCF">
      <w:fldChar w:fldCharType="separate"/>
    </w:r>
    <w:r w:rsidR="00AB4B5A">
      <w:t>CSE 331: Design Patterns</w:t>
    </w:r>
    <w:r w:rsidR="00D26CCF">
      <w:fldChar w:fldCharType="end"/>
    </w:r>
    <w:r>
      <w:t xml:space="preserve">     |     </w:t>
    </w:r>
    <w:r w:rsidR="002C4304">
      <w:fldChar w:fldCharType="begin"/>
    </w:r>
    <w:r w:rsidR="002C4304">
      <w:instrText xml:space="preserve"> DOCPROPERTY  Title </w:instrText>
    </w:r>
    <w:r w:rsidR="002C4304">
      <w:fldChar w:fldCharType="separate"/>
    </w:r>
    <w:r w:rsidR="00AC4F10">
      <w:t>Lab 03: Algorithm Abstraction</w:t>
    </w:r>
    <w:r w:rsidR="002C43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574B8" w14:textId="77777777" w:rsidR="005C7EBC" w:rsidRDefault="005C7EBC">
      <w:r>
        <w:separator/>
      </w:r>
    </w:p>
  </w:footnote>
  <w:footnote w:type="continuationSeparator" w:id="0">
    <w:p w14:paraId="538E4ED4" w14:textId="77777777" w:rsidR="005C7EBC" w:rsidRDefault="005C7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DA48" w14:textId="77777777" w:rsidR="00A5281F" w:rsidRPr="008B2316" w:rsidRDefault="00A5281F" w:rsidP="008B2316">
    <w:pPr>
      <w:tabs>
        <w:tab w:val="center" w:pos="1800"/>
        <w:tab w:val="left" w:pos="4680"/>
      </w:tabs>
      <w:spacing w:after="0"/>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D7A2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8078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CC44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35292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79E23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0646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D765F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B2B8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6ED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3493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BF24CD"/>
    <w:multiLevelType w:val="multilevel"/>
    <w:tmpl w:val="57B2C58A"/>
    <w:numStyleLink w:val="Standardbulletedlist"/>
  </w:abstractNum>
  <w:abstractNum w:abstractNumId="11" w15:restartNumberingAfterBreak="0">
    <w:nsid w:val="2C3C2EB1"/>
    <w:multiLevelType w:val="hybridMultilevel"/>
    <w:tmpl w:val="F8D24C16"/>
    <w:lvl w:ilvl="0" w:tplc="6E02CDCA">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BA25A4"/>
    <w:multiLevelType w:val="multilevel"/>
    <w:tmpl w:val="CA6AC5B0"/>
    <w:styleLink w:val="StandardNumbered"/>
    <w:lvl w:ilvl="0">
      <w:start w:val="1"/>
      <w:numFmt w:val="decimal"/>
      <w:pStyle w:val="NumberParagraph"/>
      <w:lvlText w:val="%1."/>
      <w:lvlJc w:val="left"/>
      <w:pPr>
        <w:tabs>
          <w:tab w:val="num" w:pos="720"/>
        </w:tabs>
        <w:ind w:left="720" w:hanging="360"/>
      </w:pPr>
      <w:rPr>
        <w:rFonts w:ascii="Galliard BT" w:hAnsi="Galliard BT"/>
        <w:color w:val="466BA6"/>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03D7728"/>
    <w:multiLevelType w:val="hybridMultilevel"/>
    <w:tmpl w:val="F5460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7913BB"/>
    <w:multiLevelType w:val="multilevel"/>
    <w:tmpl w:val="CA6AC5B0"/>
    <w:numStyleLink w:val="StandardNumbered"/>
  </w:abstractNum>
  <w:abstractNum w:abstractNumId="15" w15:restartNumberingAfterBreak="0">
    <w:nsid w:val="54673590"/>
    <w:multiLevelType w:val="multilevel"/>
    <w:tmpl w:val="57B2C58A"/>
    <w:styleLink w:val="Standardbulletedlist"/>
    <w:lvl w:ilvl="0">
      <w:start w:val="1"/>
      <w:numFmt w:val="bullet"/>
      <w:pStyle w:val="BulletParagraph"/>
      <w:lvlText w:val=""/>
      <w:lvlJc w:val="left"/>
      <w:pPr>
        <w:tabs>
          <w:tab w:val="num" w:pos="783"/>
        </w:tabs>
        <w:ind w:left="783" w:hanging="360"/>
      </w:pPr>
      <w:rPr>
        <w:rFonts w:ascii="Symbol" w:hAnsi="Symbol" w:hint="default"/>
        <w:color w:val="466BA6"/>
        <w:sz w:val="24"/>
      </w:rPr>
    </w:lvl>
    <w:lvl w:ilvl="1">
      <w:start w:val="1"/>
      <w:numFmt w:val="bullet"/>
      <w:lvlText w:val=""/>
      <w:lvlJc w:val="left"/>
      <w:pPr>
        <w:tabs>
          <w:tab w:val="num" w:pos="1503"/>
        </w:tabs>
        <w:ind w:left="1503" w:hanging="360"/>
      </w:pPr>
      <w:rPr>
        <w:rFonts w:ascii="Symbol" w:hAnsi="Symbol" w:hint="default"/>
        <w:color w:val="CACFD1"/>
      </w:rPr>
    </w:lvl>
    <w:lvl w:ilvl="2">
      <w:start w:val="1"/>
      <w:numFmt w:val="bullet"/>
      <w:lvlText w:val=""/>
      <w:lvlJc w:val="left"/>
      <w:pPr>
        <w:tabs>
          <w:tab w:val="num" w:pos="2223"/>
        </w:tabs>
        <w:ind w:left="2223" w:hanging="360"/>
      </w:pPr>
      <w:rPr>
        <w:rFonts w:ascii="Wingdings" w:hAnsi="Wingdings" w:hint="default"/>
      </w:rPr>
    </w:lvl>
    <w:lvl w:ilvl="3">
      <w:start w:val="1"/>
      <w:numFmt w:val="bullet"/>
      <w:lvlText w:val=""/>
      <w:lvlJc w:val="left"/>
      <w:pPr>
        <w:tabs>
          <w:tab w:val="num" w:pos="2943"/>
        </w:tabs>
        <w:ind w:left="2943" w:hanging="360"/>
      </w:pPr>
      <w:rPr>
        <w:rFonts w:ascii="Symbol" w:hAnsi="Symbol" w:hint="default"/>
      </w:rPr>
    </w:lvl>
    <w:lvl w:ilvl="4">
      <w:start w:val="1"/>
      <w:numFmt w:val="bullet"/>
      <w:lvlText w:val="o"/>
      <w:lvlJc w:val="left"/>
      <w:pPr>
        <w:tabs>
          <w:tab w:val="num" w:pos="3663"/>
        </w:tabs>
        <w:ind w:left="3663" w:hanging="360"/>
      </w:pPr>
      <w:rPr>
        <w:rFonts w:ascii="Courier New" w:hAnsi="Courier New" w:cs="Courier New" w:hint="default"/>
      </w:rPr>
    </w:lvl>
    <w:lvl w:ilvl="5">
      <w:start w:val="1"/>
      <w:numFmt w:val="bullet"/>
      <w:lvlText w:val=""/>
      <w:lvlJc w:val="left"/>
      <w:pPr>
        <w:tabs>
          <w:tab w:val="num" w:pos="4383"/>
        </w:tabs>
        <w:ind w:left="4383" w:hanging="360"/>
      </w:pPr>
      <w:rPr>
        <w:rFonts w:ascii="Wingdings" w:hAnsi="Wingdings" w:hint="default"/>
      </w:rPr>
    </w:lvl>
    <w:lvl w:ilvl="6">
      <w:start w:val="1"/>
      <w:numFmt w:val="bullet"/>
      <w:lvlText w:val=""/>
      <w:lvlJc w:val="left"/>
      <w:pPr>
        <w:tabs>
          <w:tab w:val="num" w:pos="5103"/>
        </w:tabs>
        <w:ind w:left="5103" w:hanging="360"/>
      </w:pPr>
      <w:rPr>
        <w:rFonts w:ascii="Symbol" w:hAnsi="Symbol" w:hint="default"/>
      </w:rPr>
    </w:lvl>
    <w:lvl w:ilvl="7">
      <w:start w:val="1"/>
      <w:numFmt w:val="bullet"/>
      <w:lvlText w:val="o"/>
      <w:lvlJc w:val="left"/>
      <w:pPr>
        <w:tabs>
          <w:tab w:val="num" w:pos="5823"/>
        </w:tabs>
        <w:ind w:left="5823" w:hanging="360"/>
      </w:pPr>
      <w:rPr>
        <w:rFonts w:ascii="Courier New" w:hAnsi="Courier New" w:cs="Courier New" w:hint="default"/>
      </w:rPr>
    </w:lvl>
    <w:lvl w:ilvl="8">
      <w:start w:val="1"/>
      <w:numFmt w:val="bullet"/>
      <w:lvlText w:val=""/>
      <w:lvlJc w:val="left"/>
      <w:pPr>
        <w:tabs>
          <w:tab w:val="num" w:pos="6543"/>
        </w:tabs>
        <w:ind w:left="6543" w:hanging="360"/>
      </w:pPr>
      <w:rPr>
        <w:rFonts w:ascii="Wingdings" w:hAnsi="Wingdings" w:hint="default"/>
      </w:rPr>
    </w:lvl>
  </w:abstractNum>
  <w:num w:numId="1">
    <w:abstractNumId w:val="15"/>
  </w:num>
  <w:num w:numId="2">
    <w:abstractNumId w:val="12"/>
  </w:num>
  <w:num w:numId="3">
    <w:abstractNumId w:val="15"/>
  </w:num>
  <w:num w:numId="4">
    <w:abstractNumId w:val="12"/>
  </w:num>
  <w:num w:numId="5">
    <w:abstractNumId w:val="14"/>
  </w:num>
  <w:num w:numId="6">
    <w:abstractNumId w:val="10"/>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2"/>
  </w:num>
  <w:num w:numId="20">
    <w:abstractNumId w:val="14"/>
  </w:num>
  <w:num w:numId="21">
    <w:abstractNumId w:val="10"/>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o:colormru v:ext="edit" colors="#466ba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B1"/>
    <w:rsid w:val="0000106F"/>
    <w:rsid w:val="00013AE8"/>
    <w:rsid w:val="000146E5"/>
    <w:rsid w:val="000166FD"/>
    <w:rsid w:val="00021944"/>
    <w:rsid w:val="00034269"/>
    <w:rsid w:val="00041D00"/>
    <w:rsid w:val="00044E30"/>
    <w:rsid w:val="000528C3"/>
    <w:rsid w:val="00056D12"/>
    <w:rsid w:val="000620E9"/>
    <w:rsid w:val="00063C5B"/>
    <w:rsid w:val="000A08A0"/>
    <w:rsid w:val="000A5B38"/>
    <w:rsid w:val="000B508B"/>
    <w:rsid w:val="000C06A5"/>
    <w:rsid w:val="000C11A7"/>
    <w:rsid w:val="000E07C5"/>
    <w:rsid w:val="000E750E"/>
    <w:rsid w:val="000F0C98"/>
    <w:rsid w:val="000F35E0"/>
    <w:rsid w:val="000F6B50"/>
    <w:rsid w:val="00110B12"/>
    <w:rsid w:val="00113553"/>
    <w:rsid w:val="0011661F"/>
    <w:rsid w:val="001316F4"/>
    <w:rsid w:val="0013349A"/>
    <w:rsid w:val="0013469F"/>
    <w:rsid w:val="00135125"/>
    <w:rsid w:val="00136F4E"/>
    <w:rsid w:val="00141FEF"/>
    <w:rsid w:val="00142601"/>
    <w:rsid w:val="00151EBA"/>
    <w:rsid w:val="00170328"/>
    <w:rsid w:val="00177EA7"/>
    <w:rsid w:val="00190E4C"/>
    <w:rsid w:val="001A22E1"/>
    <w:rsid w:val="001A4793"/>
    <w:rsid w:val="001A6A79"/>
    <w:rsid w:val="001C215D"/>
    <w:rsid w:val="001F2C89"/>
    <w:rsid w:val="00214390"/>
    <w:rsid w:val="00221088"/>
    <w:rsid w:val="00223754"/>
    <w:rsid w:val="0023728C"/>
    <w:rsid w:val="00242B22"/>
    <w:rsid w:val="00255592"/>
    <w:rsid w:val="002568EF"/>
    <w:rsid w:val="00267CF8"/>
    <w:rsid w:val="00277A41"/>
    <w:rsid w:val="00283BB7"/>
    <w:rsid w:val="002859AD"/>
    <w:rsid w:val="00290972"/>
    <w:rsid w:val="00290AE3"/>
    <w:rsid w:val="0029269D"/>
    <w:rsid w:val="00294E61"/>
    <w:rsid w:val="002C4304"/>
    <w:rsid w:val="002E188B"/>
    <w:rsid w:val="002E4349"/>
    <w:rsid w:val="002E7BFF"/>
    <w:rsid w:val="003179A2"/>
    <w:rsid w:val="00332021"/>
    <w:rsid w:val="0033579C"/>
    <w:rsid w:val="003421C5"/>
    <w:rsid w:val="00345BEE"/>
    <w:rsid w:val="003543F9"/>
    <w:rsid w:val="00355896"/>
    <w:rsid w:val="003578CD"/>
    <w:rsid w:val="00361630"/>
    <w:rsid w:val="003629FD"/>
    <w:rsid w:val="003712B3"/>
    <w:rsid w:val="0038467A"/>
    <w:rsid w:val="00396542"/>
    <w:rsid w:val="003A5A6C"/>
    <w:rsid w:val="003B7ED7"/>
    <w:rsid w:val="003C1645"/>
    <w:rsid w:val="003C204B"/>
    <w:rsid w:val="003C748B"/>
    <w:rsid w:val="003D1C90"/>
    <w:rsid w:val="003D41D3"/>
    <w:rsid w:val="003E27DA"/>
    <w:rsid w:val="003E3458"/>
    <w:rsid w:val="003F771F"/>
    <w:rsid w:val="00405A36"/>
    <w:rsid w:val="00414587"/>
    <w:rsid w:val="00416FB1"/>
    <w:rsid w:val="00421FE9"/>
    <w:rsid w:val="00452360"/>
    <w:rsid w:val="00470248"/>
    <w:rsid w:val="0047032E"/>
    <w:rsid w:val="00486B1D"/>
    <w:rsid w:val="00490042"/>
    <w:rsid w:val="0049360D"/>
    <w:rsid w:val="004A7902"/>
    <w:rsid w:val="004B00E3"/>
    <w:rsid w:val="004C1E9D"/>
    <w:rsid w:val="004C7363"/>
    <w:rsid w:val="004D7560"/>
    <w:rsid w:val="004F36DD"/>
    <w:rsid w:val="004F5F59"/>
    <w:rsid w:val="00501E64"/>
    <w:rsid w:val="00505B41"/>
    <w:rsid w:val="00506227"/>
    <w:rsid w:val="00551ACF"/>
    <w:rsid w:val="005531DA"/>
    <w:rsid w:val="00570293"/>
    <w:rsid w:val="0057733F"/>
    <w:rsid w:val="005879A4"/>
    <w:rsid w:val="00593CC3"/>
    <w:rsid w:val="005A6317"/>
    <w:rsid w:val="005B389F"/>
    <w:rsid w:val="005C68A4"/>
    <w:rsid w:val="005C7EBC"/>
    <w:rsid w:val="005D53A7"/>
    <w:rsid w:val="005E38BE"/>
    <w:rsid w:val="00604BCC"/>
    <w:rsid w:val="0061014D"/>
    <w:rsid w:val="00616A0E"/>
    <w:rsid w:val="006172FE"/>
    <w:rsid w:val="006222D9"/>
    <w:rsid w:val="006336F6"/>
    <w:rsid w:val="00647B9C"/>
    <w:rsid w:val="00650B96"/>
    <w:rsid w:val="00660E03"/>
    <w:rsid w:val="00672FFD"/>
    <w:rsid w:val="00676E5F"/>
    <w:rsid w:val="006869A7"/>
    <w:rsid w:val="0069046E"/>
    <w:rsid w:val="00692F14"/>
    <w:rsid w:val="006A350E"/>
    <w:rsid w:val="006A4A54"/>
    <w:rsid w:val="006B232E"/>
    <w:rsid w:val="006B2E9B"/>
    <w:rsid w:val="006C2573"/>
    <w:rsid w:val="006C263E"/>
    <w:rsid w:val="006C57BF"/>
    <w:rsid w:val="006D42DA"/>
    <w:rsid w:val="006E47CC"/>
    <w:rsid w:val="00700521"/>
    <w:rsid w:val="00701EC0"/>
    <w:rsid w:val="00705F0A"/>
    <w:rsid w:val="00710609"/>
    <w:rsid w:val="00710705"/>
    <w:rsid w:val="007116D4"/>
    <w:rsid w:val="00724F41"/>
    <w:rsid w:val="00734057"/>
    <w:rsid w:val="007526F7"/>
    <w:rsid w:val="007613BB"/>
    <w:rsid w:val="00773B45"/>
    <w:rsid w:val="007926C4"/>
    <w:rsid w:val="007A1098"/>
    <w:rsid w:val="007A4C20"/>
    <w:rsid w:val="007B2080"/>
    <w:rsid w:val="007B731C"/>
    <w:rsid w:val="007E4066"/>
    <w:rsid w:val="007F42F0"/>
    <w:rsid w:val="007F5A03"/>
    <w:rsid w:val="008010E4"/>
    <w:rsid w:val="00807B26"/>
    <w:rsid w:val="00811873"/>
    <w:rsid w:val="00813F24"/>
    <w:rsid w:val="00825D48"/>
    <w:rsid w:val="008360F0"/>
    <w:rsid w:val="008502AF"/>
    <w:rsid w:val="00863A5E"/>
    <w:rsid w:val="00866A43"/>
    <w:rsid w:val="008724A0"/>
    <w:rsid w:val="00883AD3"/>
    <w:rsid w:val="008942B8"/>
    <w:rsid w:val="008965E9"/>
    <w:rsid w:val="00896E98"/>
    <w:rsid w:val="008B2316"/>
    <w:rsid w:val="008C16D1"/>
    <w:rsid w:val="008C2FE6"/>
    <w:rsid w:val="008C32CA"/>
    <w:rsid w:val="008D1887"/>
    <w:rsid w:val="008E1CE4"/>
    <w:rsid w:val="008E6DF7"/>
    <w:rsid w:val="008F13F1"/>
    <w:rsid w:val="008F163A"/>
    <w:rsid w:val="008F7428"/>
    <w:rsid w:val="00900923"/>
    <w:rsid w:val="00905120"/>
    <w:rsid w:val="00906400"/>
    <w:rsid w:val="009110EE"/>
    <w:rsid w:val="009207DE"/>
    <w:rsid w:val="0094469F"/>
    <w:rsid w:val="00947624"/>
    <w:rsid w:val="00954AC1"/>
    <w:rsid w:val="00954EB9"/>
    <w:rsid w:val="0095743C"/>
    <w:rsid w:val="00960B58"/>
    <w:rsid w:val="009614FB"/>
    <w:rsid w:val="00961EC8"/>
    <w:rsid w:val="00962C78"/>
    <w:rsid w:val="00966E92"/>
    <w:rsid w:val="00971AA0"/>
    <w:rsid w:val="00976CFF"/>
    <w:rsid w:val="0099021B"/>
    <w:rsid w:val="00997B38"/>
    <w:rsid w:val="009B2EF1"/>
    <w:rsid w:val="009B43AD"/>
    <w:rsid w:val="009B65C1"/>
    <w:rsid w:val="009B6AFB"/>
    <w:rsid w:val="009C1030"/>
    <w:rsid w:val="009C3653"/>
    <w:rsid w:val="009D0918"/>
    <w:rsid w:val="009D1833"/>
    <w:rsid w:val="009D41D6"/>
    <w:rsid w:val="009D5422"/>
    <w:rsid w:val="009D664C"/>
    <w:rsid w:val="009F7FFE"/>
    <w:rsid w:val="00A06A0C"/>
    <w:rsid w:val="00A23F5C"/>
    <w:rsid w:val="00A241E3"/>
    <w:rsid w:val="00A25251"/>
    <w:rsid w:val="00A305EE"/>
    <w:rsid w:val="00A40B7E"/>
    <w:rsid w:val="00A5281F"/>
    <w:rsid w:val="00A56DC0"/>
    <w:rsid w:val="00A6789B"/>
    <w:rsid w:val="00A733A8"/>
    <w:rsid w:val="00A7431B"/>
    <w:rsid w:val="00A773FB"/>
    <w:rsid w:val="00A958EB"/>
    <w:rsid w:val="00A95DA5"/>
    <w:rsid w:val="00AA33FD"/>
    <w:rsid w:val="00AB4B5A"/>
    <w:rsid w:val="00AC1132"/>
    <w:rsid w:val="00AC14D1"/>
    <w:rsid w:val="00AC2914"/>
    <w:rsid w:val="00AC2A04"/>
    <w:rsid w:val="00AC4F10"/>
    <w:rsid w:val="00AD1186"/>
    <w:rsid w:val="00AD6B43"/>
    <w:rsid w:val="00AD7B91"/>
    <w:rsid w:val="00AE4A88"/>
    <w:rsid w:val="00AE6CA3"/>
    <w:rsid w:val="00AF0042"/>
    <w:rsid w:val="00B20791"/>
    <w:rsid w:val="00B31131"/>
    <w:rsid w:val="00B3521F"/>
    <w:rsid w:val="00B372E6"/>
    <w:rsid w:val="00B44958"/>
    <w:rsid w:val="00B5654E"/>
    <w:rsid w:val="00B654EE"/>
    <w:rsid w:val="00B74FDC"/>
    <w:rsid w:val="00B80E25"/>
    <w:rsid w:val="00B8216A"/>
    <w:rsid w:val="00B83D0C"/>
    <w:rsid w:val="00B943E3"/>
    <w:rsid w:val="00BA1F64"/>
    <w:rsid w:val="00BA3B08"/>
    <w:rsid w:val="00BB552A"/>
    <w:rsid w:val="00BB58E4"/>
    <w:rsid w:val="00BC4092"/>
    <w:rsid w:val="00BC6778"/>
    <w:rsid w:val="00BC79D9"/>
    <w:rsid w:val="00BD24A5"/>
    <w:rsid w:val="00BD63F0"/>
    <w:rsid w:val="00BE6C65"/>
    <w:rsid w:val="00BE6DAC"/>
    <w:rsid w:val="00BF58DB"/>
    <w:rsid w:val="00BF7627"/>
    <w:rsid w:val="00C060F7"/>
    <w:rsid w:val="00C112B9"/>
    <w:rsid w:val="00C13691"/>
    <w:rsid w:val="00C21246"/>
    <w:rsid w:val="00C2171B"/>
    <w:rsid w:val="00C30590"/>
    <w:rsid w:val="00C469FC"/>
    <w:rsid w:val="00C75B7C"/>
    <w:rsid w:val="00CA18A5"/>
    <w:rsid w:val="00CA7635"/>
    <w:rsid w:val="00CB17D6"/>
    <w:rsid w:val="00CB72B5"/>
    <w:rsid w:val="00CE2035"/>
    <w:rsid w:val="00CF16B4"/>
    <w:rsid w:val="00CF1724"/>
    <w:rsid w:val="00CF6AAC"/>
    <w:rsid w:val="00D05633"/>
    <w:rsid w:val="00D13F14"/>
    <w:rsid w:val="00D22FB5"/>
    <w:rsid w:val="00D264C4"/>
    <w:rsid w:val="00D26CCF"/>
    <w:rsid w:val="00D3217A"/>
    <w:rsid w:val="00D3625B"/>
    <w:rsid w:val="00D46B09"/>
    <w:rsid w:val="00D54746"/>
    <w:rsid w:val="00D617C1"/>
    <w:rsid w:val="00D62503"/>
    <w:rsid w:val="00D71102"/>
    <w:rsid w:val="00D862FC"/>
    <w:rsid w:val="00D9148F"/>
    <w:rsid w:val="00D91DBD"/>
    <w:rsid w:val="00DB5AF1"/>
    <w:rsid w:val="00DB69B0"/>
    <w:rsid w:val="00DD51B7"/>
    <w:rsid w:val="00E02282"/>
    <w:rsid w:val="00E06627"/>
    <w:rsid w:val="00E07A3F"/>
    <w:rsid w:val="00E2680D"/>
    <w:rsid w:val="00E35FDC"/>
    <w:rsid w:val="00E37C26"/>
    <w:rsid w:val="00E42323"/>
    <w:rsid w:val="00E45AF4"/>
    <w:rsid w:val="00E525DE"/>
    <w:rsid w:val="00E537A4"/>
    <w:rsid w:val="00E53838"/>
    <w:rsid w:val="00E543C0"/>
    <w:rsid w:val="00E74442"/>
    <w:rsid w:val="00E86A0B"/>
    <w:rsid w:val="00E870A1"/>
    <w:rsid w:val="00E90D39"/>
    <w:rsid w:val="00E90E14"/>
    <w:rsid w:val="00E95405"/>
    <w:rsid w:val="00EA4CF2"/>
    <w:rsid w:val="00ED0DA8"/>
    <w:rsid w:val="00EF5E9D"/>
    <w:rsid w:val="00F14F8F"/>
    <w:rsid w:val="00F1760F"/>
    <w:rsid w:val="00F23E0E"/>
    <w:rsid w:val="00F33C8C"/>
    <w:rsid w:val="00F42DB0"/>
    <w:rsid w:val="00F43B05"/>
    <w:rsid w:val="00F64386"/>
    <w:rsid w:val="00F67EA1"/>
    <w:rsid w:val="00F75012"/>
    <w:rsid w:val="00F83466"/>
    <w:rsid w:val="00F93289"/>
    <w:rsid w:val="00F95F5D"/>
    <w:rsid w:val="00F96169"/>
    <w:rsid w:val="00F968E2"/>
    <w:rsid w:val="00FA196E"/>
    <w:rsid w:val="00FA42A1"/>
    <w:rsid w:val="00FB0BD2"/>
    <w:rsid w:val="00FC2D02"/>
    <w:rsid w:val="00FD141D"/>
    <w:rsid w:val="00FD2EAF"/>
    <w:rsid w:val="00FE168C"/>
    <w:rsid w:val="00FE1F54"/>
    <w:rsid w:val="00FE2BA2"/>
    <w:rsid w:val="00FE2FC4"/>
    <w:rsid w:val="00FF1185"/>
    <w:rsid w:val="00FF1AF6"/>
    <w:rsid w:val="00FF6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466ba6"/>
    </o:shapedefaults>
    <o:shapelayout v:ext="edit">
      <o:idmap v:ext="edit" data="2"/>
    </o:shapelayout>
  </w:shapeDefaults>
  <w:decimalSymbol w:val="."/>
  <w:listSeparator w:val=","/>
  <w14:docId w14:val="559812D1"/>
  <w15:docId w15:val="{CEDA99FE-AAAE-46FA-ABC3-D8510E03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lliard BT" w:eastAsia="Times New Roman" w:hAnsi="Galliard BT" w:cs="Times New Roman"/>
        <w:lang w:val="en-US" w:eastAsia="en-US" w:bidi="ar-SA"/>
      </w:rPr>
    </w:rPrDefault>
    <w:pPrDefault>
      <w:pPr>
        <w:spacing w:after="200"/>
        <w:ind w:left="1166"/>
      </w:pPr>
    </w:pPrDefault>
  </w:docDefaults>
  <w:latentStyles w:defLockedState="0" w:defUIPriority="1"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02AF"/>
    <w:pPr>
      <w:spacing w:after="120"/>
      <w:ind w:left="0"/>
    </w:pPr>
    <w:rPr>
      <w:rFonts w:asciiTheme="minorHAnsi" w:eastAsia="Calibri" w:hAnsiTheme="minorHAnsi"/>
      <w:sz w:val="22"/>
      <w:szCs w:val="22"/>
    </w:rPr>
  </w:style>
  <w:style w:type="paragraph" w:styleId="Heading1">
    <w:name w:val="heading 1"/>
    <w:basedOn w:val="Normal"/>
    <w:next w:val="Normal"/>
    <w:link w:val="Heading1Char"/>
    <w:uiPriority w:val="9"/>
    <w:qFormat/>
    <w:rsid w:val="008502AF"/>
    <w:pPr>
      <w:keepNext/>
      <w:pBdr>
        <w:bottom w:val="single" w:sz="4" w:space="1" w:color="CACFD1"/>
      </w:pBdr>
      <w:spacing w:before="240" w:after="60"/>
      <w:outlineLvl w:val="0"/>
    </w:pPr>
    <w:rPr>
      <w:rFonts w:ascii="Calibri Light" w:hAnsi="Calibri Light" w:cs="Arial"/>
      <w:bCs/>
      <w:color w:val="365F91" w:themeColor="accent1" w:themeShade="BF"/>
      <w:kern w:val="32"/>
      <w:sz w:val="36"/>
      <w:szCs w:val="32"/>
    </w:rPr>
  </w:style>
  <w:style w:type="paragraph" w:styleId="Heading2">
    <w:name w:val="heading 2"/>
    <w:basedOn w:val="Heading1"/>
    <w:next w:val="Normal"/>
    <w:qFormat/>
    <w:rsid w:val="00BD24A5"/>
    <w:pPr>
      <w:pBdr>
        <w:bottom w:val="none" w:sz="0" w:space="0" w:color="auto"/>
      </w:pBdr>
      <w:outlineLvl w:val="1"/>
    </w:pPr>
    <w:rPr>
      <w:rFonts w:eastAsiaTheme="minorHAnsi"/>
      <w:bCs w:val="0"/>
      <w:iCs/>
      <w:sz w:val="28"/>
      <w:szCs w:val="28"/>
    </w:rPr>
  </w:style>
  <w:style w:type="paragraph" w:styleId="Heading3">
    <w:name w:val="heading 3"/>
    <w:basedOn w:val="Normal"/>
    <w:next w:val="Normal"/>
    <w:link w:val="Heading3Char"/>
    <w:unhideWhenUsed/>
    <w:qFormat/>
    <w:rsid w:val="00ED0DA8"/>
    <w:pPr>
      <w:keepNext/>
      <w:spacing w:before="240" w:after="60"/>
      <w:outlineLvl w:val="2"/>
    </w:pPr>
    <w:rPr>
      <w:rFonts w:asciiTheme="majorHAnsi" w:eastAsiaTheme="minorHAnsi" w:hAnsiTheme="majorHAnsi" w:cs="Arial"/>
      <w:b/>
      <w:bCs/>
      <w:color w:val="17365D" w:themeColor="text2"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C">
    <w:name w:val="CodeC"/>
    <w:basedOn w:val="DefaultParagraphFont"/>
    <w:uiPriority w:val="1"/>
    <w:qFormat/>
    <w:rsid w:val="00BD24A5"/>
    <w:rPr>
      <w:rFonts w:ascii="Consolas" w:hAnsi="Consolas"/>
      <w:sz w:val="18"/>
      <w:bdr w:val="none" w:sz="0" w:space="0" w:color="auto"/>
      <w:shd w:val="clear" w:color="auto" w:fill="auto"/>
    </w:rPr>
  </w:style>
  <w:style w:type="paragraph" w:customStyle="1" w:styleId="CodeP">
    <w:name w:val="CodeP"/>
    <w:basedOn w:val="Normal"/>
    <w:qFormat/>
    <w:rsid w:val="008502AF"/>
    <w:pPr>
      <w:pBdr>
        <w:top w:val="single" w:sz="18" w:space="1" w:color="4F81BD" w:themeColor="accent1"/>
        <w:left w:val="single" w:sz="18" w:space="4" w:color="4F81BD" w:themeColor="accent1"/>
        <w:bottom w:val="single" w:sz="18" w:space="1" w:color="4F81BD" w:themeColor="accent1"/>
        <w:right w:val="single" w:sz="18" w:space="4" w:color="4F81BD" w:themeColor="accent1"/>
      </w:pBdr>
      <w:shd w:val="clear" w:color="auto" w:fill="FFFFFF" w:themeFill="background1"/>
      <w:tabs>
        <w:tab w:val="left" w:pos="864"/>
        <w:tab w:val="left" w:pos="1008"/>
        <w:tab w:val="left" w:pos="1152"/>
        <w:tab w:val="left" w:pos="1296"/>
        <w:tab w:val="left" w:pos="1440"/>
        <w:tab w:val="left" w:pos="1584"/>
        <w:tab w:val="left" w:pos="1728"/>
        <w:tab w:val="left" w:pos="1872"/>
        <w:tab w:val="left" w:pos="2016"/>
        <w:tab w:val="left" w:pos="2160"/>
      </w:tabs>
      <w:ind w:left="720" w:right="720"/>
      <w:contextualSpacing/>
    </w:pPr>
    <w:rPr>
      <w:rFonts w:ascii="Consolas" w:eastAsia="Times New Roman" w:hAnsi="Consolas"/>
      <w:sz w:val="18"/>
      <w:szCs w:val="20"/>
    </w:rPr>
  </w:style>
  <w:style w:type="paragraph" w:styleId="Header">
    <w:name w:val="header"/>
    <w:basedOn w:val="Normal"/>
    <w:next w:val="HeaderTitle"/>
    <w:link w:val="HeaderChar"/>
    <w:rsid w:val="008502AF"/>
    <w:pPr>
      <w:tabs>
        <w:tab w:val="center" w:pos="4320"/>
        <w:tab w:val="right" w:pos="8640"/>
      </w:tabs>
      <w:ind w:left="159"/>
    </w:pPr>
    <w:rPr>
      <w:sz w:val="16"/>
    </w:rPr>
  </w:style>
  <w:style w:type="paragraph" w:styleId="Footer">
    <w:name w:val="footer"/>
    <w:basedOn w:val="Normal"/>
    <w:uiPriority w:val="1"/>
    <w:semiHidden/>
    <w:rsid w:val="00BD24A5"/>
    <w:pPr>
      <w:tabs>
        <w:tab w:val="center" w:pos="4320"/>
        <w:tab w:val="right" w:pos="8640"/>
      </w:tabs>
    </w:pPr>
  </w:style>
  <w:style w:type="character" w:customStyle="1" w:styleId="Subject">
    <w:name w:val="Subject"/>
    <w:basedOn w:val="DefaultParagraphFont"/>
    <w:uiPriority w:val="1"/>
    <w:semiHidden/>
    <w:rsid w:val="00BD24A5"/>
    <w:rPr>
      <w:rFonts w:ascii="Galliard BT" w:hAnsi="Galliard BT"/>
      <w:color w:val="466BA6"/>
      <w:spacing w:val="50"/>
      <w:sz w:val="22"/>
    </w:rPr>
  </w:style>
  <w:style w:type="character" w:customStyle="1" w:styleId="Assignment">
    <w:name w:val="Assignment"/>
    <w:basedOn w:val="DefaultParagraphFont"/>
    <w:uiPriority w:val="1"/>
    <w:semiHidden/>
    <w:rsid w:val="00BD24A5"/>
    <w:rPr>
      <w:rFonts w:ascii="Galliard BT" w:hAnsi="Galliard BT"/>
      <w:color w:val="466BA6"/>
      <w:spacing w:val="80"/>
      <w:sz w:val="18"/>
      <w:szCs w:val="18"/>
    </w:rPr>
  </w:style>
  <w:style w:type="table" w:styleId="TableGrid8">
    <w:name w:val="Table Grid 8"/>
    <w:aliases w:val="Grading Table"/>
    <w:basedOn w:val="TableNormal"/>
    <w:rsid w:val="00BD24A5"/>
    <w:tblPr>
      <w:tblBorders>
        <w:top w:val="single" w:sz="6" w:space="0" w:color="CACFD1"/>
        <w:left w:val="single" w:sz="6" w:space="0" w:color="CACFD1"/>
        <w:bottom w:val="single" w:sz="6" w:space="0" w:color="CACFD1"/>
        <w:right w:val="single" w:sz="6" w:space="0" w:color="CACFD1"/>
        <w:insideH w:val="single" w:sz="6" w:space="0" w:color="CACFD1"/>
        <w:insideV w:val="single" w:sz="6" w:space="0" w:color="CACFD1"/>
      </w:tblBorders>
    </w:tblPr>
    <w:tcPr>
      <w:shd w:val="clear" w:color="auto" w:fill="auto"/>
    </w:tcPr>
    <w:tblStylePr w:type="firstRow">
      <w:rPr>
        <w:b/>
        <w:bCs/>
        <w:color w:val="FFFFFF"/>
      </w:rPr>
      <w:tblPr/>
      <w:tcPr>
        <w:shd w:val="clear" w:color="auto" w:fill="466BA6"/>
      </w:tcPr>
    </w:tblStylePr>
    <w:tblStylePr w:type="lastRow">
      <w:rPr>
        <w:b w:val="0"/>
        <w:bCs/>
        <w:color w:val="auto"/>
      </w:rPr>
      <w:tblPr/>
      <w:tcPr>
        <w:tcBorders>
          <w:tl2br w:val="none" w:sz="0" w:space="0" w:color="auto"/>
          <w:tr2bl w:val="none" w:sz="0" w:space="0" w:color="auto"/>
        </w:tcBorders>
      </w:tcPr>
    </w:tblStylePr>
    <w:tblStylePr w:type="firstCol">
      <w:rPr>
        <w:b w:val="0"/>
      </w:rPr>
    </w:tblStylePr>
    <w:tblStylePr w:type="lastCol">
      <w:rPr>
        <w:b w:val="0"/>
        <w:bCs/>
        <w:color w:val="auto"/>
      </w:rPr>
      <w:tblPr/>
      <w:tcPr>
        <w:tcBorders>
          <w:tl2br w:val="none" w:sz="0" w:space="0" w:color="auto"/>
          <w:tr2bl w:val="none" w:sz="0" w:space="0" w:color="auto"/>
        </w:tcBorders>
      </w:tcPr>
    </w:tblStylePr>
  </w:style>
  <w:style w:type="table" w:styleId="TableGrid">
    <w:name w:val="Table Grid"/>
    <w:basedOn w:val="TableNormal"/>
    <w:rsid w:val="00BD2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andBlue">
    <w:name w:val="Bold and Blue"/>
    <w:basedOn w:val="DefaultParagraphFont"/>
    <w:uiPriority w:val="1"/>
    <w:rsid w:val="008502AF"/>
    <w:rPr>
      <w:rFonts w:ascii="Consolas" w:hAnsi="Consolas"/>
      <w:b/>
      <w:color w:val="244061" w:themeColor="accent1" w:themeShade="80"/>
      <w:u w:val="single"/>
    </w:rPr>
  </w:style>
  <w:style w:type="numbering" w:customStyle="1" w:styleId="Standardbulletedlist">
    <w:name w:val="Standard bulleted list"/>
    <w:basedOn w:val="NoList"/>
    <w:rsid w:val="00BD24A5"/>
    <w:pPr>
      <w:numPr>
        <w:numId w:val="1"/>
      </w:numPr>
    </w:pPr>
  </w:style>
  <w:style w:type="numbering" w:customStyle="1" w:styleId="StandardNumbered">
    <w:name w:val="Standard Numbered"/>
    <w:basedOn w:val="NoList"/>
    <w:rsid w:val="00BD24A5"/>
    <w:pPr>
      <w:numPr>
        <w:numId w:val="2"/>
      </w:numPr>
    </w:pPr>
  </w:style>
  <w:style w:type="character" w:styleId="Hyperlink">
    <w:name w:val="Hyperlink"/>
    <w:basedOn w:val="DefaultParagraphFont"/>
    <w:uiPriority w:val="1"/>
    <w:rsid w:val="00BD24A5"/>
    <w:rPr>
      <w:color w:val="244061" w:themeColor="accent1" w:themeShade="80"/>
      <w:u w:val="single"/>
    </w:rPr>
  </w:style>
  <w:style w:type="character" w:customStyle="1" w:styleId="Heading1Char">
    <w:name w:val="Heading 1 Char"/>
    <w:basedOn w:val="DefaultParagraphFont"/>
    <w:link w:val="Heading1"/>
    <w:uiPriority w:val="9"/>
    <w:rsid w:val="008502AF"/>
    <w:rPr>
      <w:rFonts w:ascii="Calibri Light" w:eastAsia="Calibri" w:hAnsi="Calibri Light" w:cs="Arial"/>
      <w:bCs/>
      <w:color w:val="365F91" w:themeColor="accent1" w:themeShade="BF"/>
      <w:kern w:val="32"/>
      <w:sz w:val="36"/>
      <w:szCs w:val="32"/>
    </w:rPr>
  </w:style>
  <w:style w:type="paragraph" w:customStyle="1" w:styleId="NumberParagraph">
    <w:name w:val="Number Paragraph"/>
    <w:basedOn w:val="Normal"/>
    <w:link w:val="NumberParagraphChar"/>
    <w:uiPriority w:val="1"/>
    <w:qFormat/>
    <w:rsid w:val="00BD24A5"/>
    <w:pPr>
      <w:numPr>
        <w:numId w:val="20"/>
      </w:numPr>
      <w:spacing w:before="100" w:after="100"/>
      <w:contextualSpacing/>
    </w:pPr>
  </w:style>
  <w:style w:type="paragraph" w:customStyle="1" w:styleId="BulletParagraph">
    <w:name w:val="Bullet Paragraph"/>
    <w:basedOn w:val="NumberParagraph"/>
    <w:link w:val="BulletParagraphChar"/>
    <w:uiPriority w:val="1"/>
    <w:qFormat/>
    <w:rsid w:val="00BD24A5"/>
    <w:pPr>
      <w:numPr>
        <w:numId w:val="21"/>
      </w:numPr>
    </w:pPr>
  </w:style>
  <w:style w:type="character" w:customStyle="1" w:styleId="NumberParagraphChar">
    <w:name w:val="Number Paragraph Char"/>
    <w:basedOn w:val="DefaultParagraphFont"/>
    <w:link w:val="NumberParagraph"/>
    <w:uiPriority w:val="1"/>
    <w:rsid w:val="00BD24A5"/>
    <w:rPr>
      <w:rFonts w:eastAsia="Calibri"/>
      <w:sz w:val="22"/>
      <w:szCs w:val="22"/>
    </w:rPr>
  </w:style>
  <w:style w:type="character" w:customStyle="1" w:styleId="BulletParagraphChar">
    <w:name w:val="Bullet Paragraph Char"/>
    <w:basedOn w:val="NumberParagraphChar"/>
    <w:link w:val="BulletParagraph"/>
    <w:uiPriority w:val="1"/>
    <w:rsid w:val="00BD24A5"/>
    <w:rPr>
      <w:rFonts w:eastAsia="Calibri"/>
      <w:sz w:val="22"/>
      <w:szCs w:val="22"/>
    </w:rPr>
  </w:style>
  <w:style w:type="character" w:customStyle="1" w:styleId="Heading3Char">
    <w:name w:val="Heading 3 Char"/>
    <w:basedOn w:val="DefaultParagraphFont"/>
    <w:link w:val="Heading3"/>
    <w:rsid w:val="00ED0DA8"/>
    <w:rPr>
      <w:rFonts w:asciiTheme="majorHAnsi" w:eastAsiaTheme="minorHAnsi" w:hAnsiTheme="majorHAnsi" w:cs="Arial"/>
      <w:b/>
      <w:bCs/>
      <w:color w:val="17365D" w:themeColor="text2" w:themeShade="BF"/>
      <w:sz w:val="22"/>
      <w:szCs w:val="26"/>
    </w:rPr>
  </w:style>
  <w:style w:type="table" w:customStyle="1" w:styleId="TableDefault">
    <w:name w:val="Table Default"/>
    <w:basedOn w:val="TableNormal"/>
    <w:uiPriority w:val="64"/>
    <w:rsid w:val="00BD24A5"/>
    <w:pPr>
      <w:spacing w:after="0"/>
      <w:ind w:left="0"/>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rsid w:val="00BD24A5"/>
    <w:pPr>
      <w:spacing w:after="0"/>
    </w:pPr>
    <w:rPr>
      <w:rFonts w:ascii="Tahoma" w:hAnsi="Tahoma" w:cs="Tahoma"/>
      <w:sz w:val="16"/>
      <w:szCs w:val="16"/>
    </w:rPr>
  </w:style>
  <w:style w:type="character" w:customStyle="1" w:styleId="BalloonTextChar">
    <w:name w:val="Balloon Text Char"/>
    <w:basedOn w:val="DefaultParagraphFont"/>
    <w:link w:val="BalloonText"/>
    <w:rsid w:val="00BD24A5"/>
    <w:rPr>
      <w:rFonts w:ascii="Tahoma" w:eastAsia="Calibri" w:hAnsi="Tahoma" w:cs="Tahoma"/>
      <w:sz w:val="16"/>
      <w:szCs w:val="16"/>
    </w:rPr>
  </w:style>
  <w:style w:type="paragraph" w:customStyle="1" w:styleId="HeaderTitle">
    <w:name w:val="Header Title"/>
    <w:basedOn w:val="Header"/>
    <w:qFormat/>
    <w:rsid w:val="008502AF"/>
    <w:pPr>
      <w:tabs>
        <w:tab w:val="clear" w:pos="4320"/>
        <w:tab w:val="clear" w:pos="8640"/>
        <w:tab w:val="right" w:pos="7829"/>
      </w:tabs>
      <w:spacing w:before="40" w:after="60"/>
    </w:pPr>
    <w:rPr>
      <w:rFonts w:asciiTheme="majorHAnsi" w:hAnsiTheme="majorHAnsi"/>
      <w:sz w:val="36"/>
    </w:rPr>
  </w:style>
  <w:style w:type="table" w:customStyle="1" w:styleId="Rubric">
    <w:name w:val="Rubric"/>
    <w:basedOn w:val="TableNormal"/>
    <w:uiPriority w:val="99"/>
    <w:rsid w:val="00B3521F"/>
    <w:pPr>
      <w:spacing w:after="0"/>
      <w:ind w:left="0"/>
    </w:pPr>
    <w:tblPr>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Autospacing="0" w:afterLines="0" w:afterAutospacing="0" w:line="240" w:lineRule="auto"/>
        <w:ind w:leftChars="0" w:left="0" w:rightChars="0" w:right="0" w:firstLineChars="0" w:firstLine="0"/>
        <w:jc w:val="left"/>
        <w:outlineLvl w:val="9"/>
      </w:pPr>
      <w:rPr>
        <w:b/>
        <w:color w:val="FFFFFF" w:themeColor="background1"/>
        <w:sz w:val="20"/>
      </w:rPr>
      <w:tblPr/>
      <w:tcPr>
        <w:tcBorders>
          <w:top w:val="single" w:sz="12" w:space="0" w:color="000000" w:themeColor="text1"/>
        </w:tcBorders>
        <w:shd w:val="clear" w:color="auto" w:fill="365F91" w:themeFill="accent1" w:themeFillShade="BF"/>
      </w:tcPr>
    </w:tblStylePr>
    <w:tblStylePr w:type="firstCol">
      <w:pPr>
        <w:wordWrap/>
        <w:spacing w:beforeLines="0" w:beforeAutospacing="0" w:afterLines="0" w:afterAutospacing="0" w:line="240" w:lineRule="auto"/>
        <w:ind w:leftChars="0" w:left="0" w:rightChars="0" w:right="0" w:firstLineChars="0" w:firstLine="0"/>
        <w:jc w:val="left"/>
        <w:outlineLvl w:val="9"/>
      </w:pPr>
      <w:rPr>
        <w:b/>
        <w:color w:val="FFFFFF" w:themeColor="background1"/>
        <w:sz w:val="20"/>
      </w:rPr>
      <w:tblPr/>
      <w:tcPr>
        <w:shd w:val="clear" w:color="auto" w:fill="365F91" w:themeFill="accent1" w:themeFillShade="BF"/>
      </w:tcPr>
    </w:tblStylePr>
  </w:style>
  <w:style w:type="paragraph" w:styleId="Caption">
    <w:name w:val="caption"/>
    <w:basedOn w:val="Normal"/>
    <w:next w:val="Normal"/>
    <w:uiPriority w:val="1"/>
    <w:unhideWhenUsed/>
    <w:qFormat/>
    <w:rsid w:val="00E90E14"/>
    <w:pPr>
      <w:spacing w:after="200"/>
      <w:ind w:left="720"/>
    </w:pPr>
    <w:rPr>
      <w:b/>
      <w:bCs/>
      <w:i/>
      <w:color w:val="000000" w:themeColor="text1"/>
      <w:sz w:val="18"/>
      <w:szCs w:val="18"/>
    </w:rPr>
  </w:style>
  <w:style w:type="character" w:customStyle="1" w:styleId="HeaderChar">
    <w:name w:val="Header Char"/>
    <w:basedOn w:val="DefaultParagraphFont"/>
    <w:link w:val="Header"/>
    <w:rsid w:val="008502AF"/>
    <w:rPr>
      <w:rFonts w:asciiTheme="minorHAnsi" w:eastAsia="Calibri" w:hAnsiTheme="minorHAnsi"/>
      <w:sz w:val="16"/>
      <w:szCs w:val="22"/>
    </w:rPr>
  </w:style>
  <w:style w:type="paragraph" w:customStyle="1" w:styleId="Logo">
    <w:name w:val="Logo"/>
    <w:basedOn w:val="Header"/>
    <w:rsid w:val="00883AD3"/>
    <w:pPr>
      <w:spacing w:before="120"/>
      <w:ind w:left="0"/>
    </w:pPr>
    <w:rPr>
      <w:rFonts w:eastAsia="Times New Roman"/>
      <w:szCs w:val="20"/>
    </w:rPr>
  </w:style>
  <w:style w:type="table" w:styleId="GridTable1Light">
    <w:name w:val="Grid Table 1 Light"/>
    <w:basedOn w:val="TableNormal"/>
    <w:uiPriority w:val="46"/>
    <w:rsid w:val="007613B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7613B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
    <w:name w:val="List Table 7 Colorful"/>
    <w:basedOn w:val="TableNormal"/>
    <w:uiPriority w:val="52"/>
    <w:rsid w:val="002568EF"/>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Erased">
    <w:name w:val="Erased"/>
    <w:basedOn w:val="CodeP"/>
    <w:qFormat/>
    <w:rsid w:val="00F96169"/>
    <w:pPr>
      <w:shd w:val="clear" w:color="auto" w:fill="4F81BD" w:themeFill="accent1"/>
      <w:spacing w:after="0"/>
    </w:pPr>
    <w:rPr>
      <w:color w:val="FFFFFF" w:themeColor="background1"/>
      <w:sz w:val="8"/>
    </w:rPr>
  </w:style>
  <w:style w:type="paragraph" w:styleId="ListParagraph">
    <w:name w:val="List Paragraph"/>
    <w:basedOn w:val="Normal"/>
    <w:uiPriority w:val="34"/>
    <w:rsid w:val="00A23F5C"/>
    <w:pPr>
      <w:numPr>
        <w:numId w:val="22"/>
      </w:num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nh\OneDrive\OneDrive%20-%20BYU-Idaho\230\Assess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050014-1A57-4035-9DF6-C8B554585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420</TotalTime>
  <Pages>3</Pages>
  <Words>312</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Lab 01: Object Creation</vt:lpstr>
    </vt:vector>
  </TitlesOfParts>
  <Company>BYU-Idaho</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03: Algorithm Abstraction</dc:title>
  <dc:subject>CSE 331: Design Patterns</dc:subject>
  <dc:creator>Helfrich, James</dc:creator>
  <cp:keywords/>
  <cp:lastModifiedBy>Helfrich, James</cp:lastModifiedBy>
  <cp:revision>237</cp:revision>
  <cp:lastPrinted>2021-01-20T17:17:00Z</cp:lastPrinted>
  <dcterms:created xsi:type="dcterms:W3CDTF">2021-01-19T21:47:00Z</dcterms:created>
  <dcterms:modified xsi:type="dcterms:W3CDTF">2021-12-15T20:49:00Z</dcterms:modified>
</cp:coreProperties>
</file>